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0F4" w14:textId="5F237E22" w:rsidR="00152B8F" w:rsidRDefault="004A2A7B" w:rsidP="00775BB5">
      <w:pPr>
        <w:spacing w:line="240" w:lineRule="auto"/>
      </w:pPr>
      <w:r>
        <w:rPr>
          <w:rFonts w:hint="eastAsia"/>
        </w:rPr>
        <w:t>少时诵诗书所所所所所所所</w:t>
      </w: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D3B47" w14:textId="77777777" w:rsidR="00094666" w:rsidRDefault="00094666">
      <w:r>
        <w:separator/>
      </w:r>
    </w:p>
  </w:endnote>
  <w:endnote w:type="continuationSeparator" w:id="0">
    <w:p w14:paraId="29F1A2C0" w14:textId="77777777" w:rsidR="00094666" w:rsidRDefault="0009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3B82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409D1174" w14:textId="77777777" w:rsidTr="0075012D">
      <w:trPr>
        <w:trHeight w:val="257"/>
      </w:trPr>
      <w:tc>
        <w:tcPr>
          <w:tcW w:w="1760" w:type="pct"/>
        </w:tcPr>
        <w:p w14:paraId="18934510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A2A7B">
            <w:rPr>
              <w:noProof/>
            </w:rPr>
            <w:t>2025-6-25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64CD3E84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30E447A3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64B375C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DCB8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B531" w14:textId="77777777" w:rsidR="00094666" w:rsidRDefault="00094666">
      <w:r>
        <w:separator/>
      </w:r>
    </w:p>
  </w:footnote>
  <w:footnote w:type="continuationSeparator" w:id="0">
    <w:p w14:paraId="1623B302" w14:textId="77777777" w:rsidR="00094666" w:rsidRDefault="00094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9C89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041DD4D6" w14:textId="77777777">
      <w:trPr>
        <w:cantSplit/>
        <w:trHeight w:hRule="exact" w:val="782"/>
      </w:trPr>
      <w:tc>
        <w:tcPr>
          <w:tcW w:w="500" w:type="pct"/>
        </w:tcPr>
        <w:p w14:paraId="218086C3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2A9294A1" wp14:editId="545CB21D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5ABEB789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6193F4A9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077AB644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044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94666"/>
    <w:rsid w:val="0012175A"/>
    <w:rsid w:val="00152B8F"/>
    <w:rsid w:val="003055E4"/>
    <w:rsid w:val="00307760"/>
    <w:rsid w:val="00322719"/>
    <w:rsid w:val="00425F62"/>
    <w:rsid w:val="004A2A7B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094A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lijiayuan (G)</dc:creator>
  <cp:keywords/>
  <dc:description/>
  <cp:lastModifiedBy>lijiayuan (G)</cp:lastModifiedBy>
  <cp:revision>2</cp:revision>
  <dcterms:created xsi:type="dcterms:W3CDTF">2019-07-19T03:06:00Z</dcterms:created>
  <dcterms:modified xsi:type="dcterms:W3CDTF">2025-06-25T05:02:00Z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